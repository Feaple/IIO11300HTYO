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Pr="001C60EC" w:rsidRDefault="00845AA0" w:rsidP="00845AA0">
      <w:pPr>
        <w:pStyle w:val="KansiLehti"/>
      </w:pPr>
    </w:p>
    <w:p w:rsidR="00845AA0" w:rsidRPr="00976AE8" w:rsidRDefault="00A46039" w:rsidP="00845AA0">
      <w:pPr>
        <w:pStyle w:val="Calibri26"/>
        <w:jc w:val="center"/>
        <w:rPr>
          <w:b/>
        </w:rPr>
      </w:pPr>
      <w:r>
        <w:rPr>
          <w:b/>
        </w:rPr>
        <w:t>Hallintapaneeli</w:t>
      </w:r>
    </w:p>
    <w:p w:rsidR="00845AA0" w:rsidRPr="00976AE8" w:rsidRDefault="00845AA0" w:rsidP="00845AA0">
      <w:pPr>
        <w:pStyle w:val="KansiLehti"/>
        <w:rPr>
          <w:b/>
        </w:rPr>
      </w:pPr>
    </w:p>
    <w:p w:rsidR="00845AA0" w:rsidRPr="00976AE8" w:rsidRDefault="00845AA0" w:rsidP="00845AA0">
      <w:pPr>
        <w:pStyle w:val="KansiLehti"/>
      </w:pPr>
    </w:p>
    <w:p w:rsidR="00845AA0" w:rsidRPr="004145C6" w:rsidRDefault="00A46039" w:rsidP="00845AA0">
      <w:pPr>
        <w:pStyle w:val="Calibri22"/>
        <w:jc w:val="center"/>
      </w:pPr>
      <w:r>
        <w:t>Windows ohjelmointi</w:t>
      </w:r>
    </w:p>
    <w:p w:rsidR="00845AA0" w:rsidRDefault="00845AA0" w:rsidP="00845AA0">
      <w:pPr>
        <w:pStyle w:val="KansiLehti"/>
      </w:pPr>
    </w:p>
    <w:p w:rsidR="00845AA0" w:rsidRPr="000A6C17" w:rsidRDefault="00845AA0" w:rsidP="00845AA0">
      <w:pPr>
        <w:pStyle w:val="KansiLehti"/>
      </w:pPr>
    </w:p>
    <w:p w:rsidR="00845AA0" w:rsidRPr="000A6C17" w:rsidRDefault="00845AA0" w:rsidP="00845AA0">
      <w:pPr>
        <w:pStyle w:val="KansiLehti"/>
      </w:pPr>
    </w:p>
    <w:p w:rsidR="00845AA0" w:rsidRPr="004145C6" w:rsidRDefault="00A46039" w:rsidP="00845AA0">
      <w:pPr>
        <w:pStyle w:val="Calibri18"/>
        <w:jc w:val="center"/>
      </w:pPr>
      <w:r>
        <w:t>Jesse Valjakka</w:t>
      </w: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Pr="000A6C17" w:rsidRDefault="00845AA0" w:rsidP="00845AA0">
      <w:pPr>
        <w:pStyle w:val="KansiLehti"/>
      </w:pPr>
    </w:p>
    <w:p w:rsidR="00845AA0" w:rsidRPr="000A6C17" w:rsidRDefault="00845AA0" w:rsidP="00845AA0">
      <w:pPr>
        <w:pStyle w:val="KansiLehti"/>
      </w:pPr>
    </w:p>
    <w:p w:rsidR="00845AA0" w:rsidRPr="004145C6" w:rsidRDefault="00A46039" w:rsidP="00845AA0">
      <w:pPr>
        <w:pStyle w:val="Calibri16"/>
        <w:jc w:val="center"/>
      </w:pPr>
      <w:r>
        <w:t>Harjoitustyö</w:t>
      </w:r>
    </w:p>
    <w:p w:rsidR="00845AA0" w:rsidRPr="004145C6" w:rsidRDefault="00A46039" w:rsidP="00845AA0">
      <w:pPr>
        <w:pStyle w:val="Calibri16"/>
        <w:jc w:val="center"/>
      </w:pPr>
      <w:r>
        <w:t>Huhtikuu 2016</w:t>
      </w: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Default="00845AA0" w:rsidP="00845AA0">
      <w:pPr>
        <w:pStyle w:val="KansiLehti"/>
      </w:pPr>
    </w:p>
    <w:p w:rsidR="00845AA0" w:rsidRPr="000A6C17" w:rsidRDefault="00845AA0" w:rsidP="00845AA0">
      <w:pPr>
        <w:pStyle w:val="KansiLehti"/>
      </w:pPr>
    </w:p>
    <w:p w:rsidR="00845AA0" w:rsidRPr="001117A2" w:rsidRDefault="00A46039" w:rsidP="00845AA0">
      <w:pPr>
        <w:pStyle w:val="Calibri14"/>
        <w:jc w:val="center"/>
      </w:pPr>
      <w:r>
        <w:t>Ohjelmistotekniikan</w:t>
      </w:r>
      <w:r w:rsidR="00845AA0">
        <w:t xml:space="preserve"> koulutusohjelma</w:t>
      </w:r>
    </w:p>
    <w:p w:rsidR="00845AA0" w:rsidRDefault="00845AA0" w:rsidP="00845AA0">
      <w:pPr>
        <w:pStyle w:val="Calibri14"/>
        <w:jc w:val="center"/>
      </w:pPr>
      <w:r w:rsidRPr="00E20FC1"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845AA0" w:rsidRDefault="00845AA0" w:rsidP="00845AA0">
      <w:pPr>
        <w:pStyle w:val="KansiLehti"/>
      </w:pPr>
    </w:p>
    <w:p w:rsidR="00845AA0" w:rsidRPr="00E20FC1" w:rsidRDefault="00845AA0" w:rsidP="00845AA0">
      <w:pPr>
        <w:pStyle w:val="KansiLehti"/>
      </w:pPr>
    </w:p>
    <w:p w:rsidR="00845AA0" w:rsidRDefault="00845AA0" w:rsidP="00845AA0">
      <w:pPr>
        <w:pStyle w:val="Lhdeluettelo1"/>
        <w:sectPr w:rsidR="00845AA0" w:rsidSect="00845AA0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46039" w:rsidRDefault="00A46039">
      <w:r>
        <w:lastRenderedPageBreak/>
        <w:br w:type="page"/>
      </w:r>
    </w:p>
    <w:p w:rsidR="004D48B5" w:rsidRDefault="004D48B5" w:rsidP="004D48B5">
      <w:pPr>
        <w:pStyle w:val="Otsikko1"/>
      </w:pPr>
      <w:r>
        <w:lastRenderedPageBreak/>
        <w:t>Ohjelma</w:t>
      </w:r>
    </w:p>
    <w:p w:rsidR="004D48B5" w:rsidRDefault="004D48B5" w:rsidP="004D48B5">
      <w:pPr>
        <w:pStyle w:val="Leipteksti"/>
      </w:pPr>
      <w:r>
        <w:t>Tavoitteeni oli toteuttaa ohjelma, jolla pystytään hallinnoimaan keskustelupalstan tietokantaa (voisi poistaa käyttäjiä ja keskusteluketjuja). Ohjelma vaatii myös kirjautumisen, jotta muu toiminnallisuus avautuisi käyttäjälle.</w:t>
      </w:r>
    </w:p>
    <w:p w:rsidR="004D48B5" w:rsidRDefault="004D48B5" w:rsidP="004D48B5">
      <w:pPr>
        <w:pStyle w:val="Leipteksti"/>
      </w:pPr>
      <w:r>
        <w:t>En saanut toteutettua tietokanta yhteyttä osaamattomuuteni takia. Kirjautumisen sain toimimaan niin kuin halusin.</w:t>
      </w:r>
    </w:p>
    <w:p w:rsidR="004D48B5" w:rsidRDefault="004D48B5" w:rsidP="004D48B5">
      <w:pPr>
        <w:pStyle w:val="Otsikko1"/>
      </w:pPr>
      <w:r>
        <w:t>Käyttöliittymä</w:t>
      </w:r>
    </w:p>
    <w:p w:rsidR="004D48B5" w:rsidRDefault="004D48B5" w:rsidP="004D48B5">
      <w:pPr>
        <w:pStyle w:val="Leipteksti"/>
      </w:pPr>
      <w:r>
        <w:rPr>
          <w:noProof/>
          <w:lang w:eastAsia="ja-JP"/>
        </w:rPr>
        <w:drawing>
          <wp:inline distT="0" distB="0" distL="0" distR="0" wp14:anchorId="0E2CB3A6" wp14:editId="7FCAB871">
            <wp:extent cx="5200650" cy="320992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Kuva 1. Käyttöliittymä</w:t>
      </w:r>
    </w:p>
    <w:p w:rsidR="004D48B5" w:rsidRDefault="004D48B5" w:rsidP="004D48B5">
      <w:pPr>
        <w:pStyle w:val="Leipteksti"/>
      </w:pPr>
      <w:r>
        <w:t>Ylänurkassa on kirjautumiseen tarkoitettu lomake (Tunnukset kovakoodattu, Username: Jukka, Password: abc123). Onnistuneen kirjautumisen jälkeen käyttöliittymän muut komponentit tulevat näkyviin:</w:t>
      </w:r>
    </w:p>
    <w:p w:rsidR="004D48B5" w:rsidRDefault="004D48B5" w:rsidP="004D48B5">
      <w:pPr>
        <w:pStyle w:val="Leipteksti"/>
      </w:pPr>
      <w:r>
        <w:rPr>
          <w:noProof/>
          <w:lang w:eastAsia="ja-JP"/>
        </w:rPr>
        <w:lastRenderedPageBreak/>
        <w:drawing>
          <wp:inline distT="0" distB="0" distL="0" distR="0" wp14:anchorId="135E5077" wp14:editId="18EF21E0">
            <wp:extent cx="4867275" cy="296227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B5" w:rsidRDefault="004D48B5" w:rsidP="004D48B5">
      <w:pPr>
        <w:pStyle w:val="Leipteksti"/>
      </w:pPr>
      <w:r>
        <w:t xml:space="preserve">Näytä Käyttäjät ja Näytä keskusteluketjut nappuloiden oli tarkoitus näyttää tietokannasta tiedot alla olevassa datagridissä. Vasemmassa reunassa on muut hallintanappulat. Remove näppäimen tarkoitus oli poistaa </w:t>
      </w:r>
      <w:r w:rsidR="00E215A1">
        <w:t>datagridissä näkyviä tuloksia.</w:t>
      </w:r>
    </w:p>
    <w:p w:rsidR="00E215A1" w:rsidRDefault="00E215A1" w:rsidP="00E215A1">
      <w:pPr>
        <w:pStyle w:val="Otsikko1"/>
      </w:pPr>
      <w:r>
        <w:t>Tietokanta</w:t>
      </w:r>
    </w:p>
    <w:p w:rsidR="00E215A1" w:rsidRPr="00E215A1" w:rsidRDefault="00E215A1" w:rsidP="00E215A1">
      <w:pPr>
        <w:pStyle w:val="Leipteksti"/>
        <w:rPr>
          <w:lang w:val="en-US"/>
        </w:rPr>
      </w:pPr>
      <w:r>
        <w:t xml:space="preserve">Ohjelmassa oli tarkoitus käyttää tietokantaa keskustelupalstalle. </w:t>
      </w:r>
      <w:r w:rsidRPr="00E215A1">
        <w:rPr>
          <w:lang w:val="en-US"/>
        </w:rPr>
        <w:t>Luontilauseet olivat:</w:t>
      </w:r>
    </w:p>
    <w:p w:rsidR="00E215A1" w:rsidRDefault="00E215A1" w:rsidP="00E215A1">
      <w:pPr>
        <w:pStyle w:val="Leipteksti"/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CREATE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TABLE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`categories`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smallint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6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`name`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256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`description`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text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`position`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smallint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6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PRIMARY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KEY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 (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CHARSET=utf8;</w:t>
      </w:r>
      <w:r w:rsidRPr="00E215A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215A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CREATE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TABLE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`pm`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bigint(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20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`id2`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11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`title`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256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`user1`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bigint(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20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`user2`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bigint(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20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`message`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text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lastRenderedPageBreak/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`timestamp`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10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`user1read`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3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`user2read`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3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 CHARSET=utf8;</w:t>
      </w:r>
      <w:r w:rsidRPr="00E215A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215A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CREATE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TABLE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`topics`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`parent`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smallint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6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11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`id2`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11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`title`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256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`message`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longtext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`authorid`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11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`timestamp`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11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`timestamp2`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11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PRIMARY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KEY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 (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`id2`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CHARSET=utf8;</w:t>
      </w:r>
      <w:r w:rsidRPr="00E215A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215A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CREATE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TABLE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`users`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`id`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bigint(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20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`username`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255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`password`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255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`email`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varchar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255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`avatar`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text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,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 w:rsidRPr="00E215A1">
        <w:rPr>
          <w:rStyle w:val="string"/>
          <w:rFonts w:ascii="Courier New" w:hAnsi="Courier New" w:cs="Courier New"/>
          <w:color w:val="DD0000"/>
          <w:sz w:val="21"/>
          <w:szCs w:val="21"/>
          <w:bdr w:val="none" w:sz="0" w:space="0" w:color="auto" w:frame="1"/>
          <w:shd w:val="clear" w:color="auto" w:fill="FFFFFF"/>
          <w:lang w:val="en-US"/>
        </w:rPr>
        <w:t>`signup_date`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int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(</w:t>
      </w:r>
      <w:r w:rsidRPr="00E215A1">
        <w:rPr>
          <w:rStyle w:val="number"/>
          <w:rFonts w:ascii="Courier New" w:hAnsi="Courier New" w:cs="Courier New"/>
          <w:color w:val="DC6D00"/>
          <w:sz w:val="21"/>
          <w:szCs w:val="21"/>
          <w:bdr w:val="none" w:sz="0" w:space="0" w:color="auto" w:frame="1"/>
          <w:shd w:val="clear" w:color="auto" w:fill="FFFFFF"/>
          <w:lang w:val="en-US"/>
        </w:rPr>
        <w:t>10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)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NOT</w:t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 w:rsidRPr="00E215A1">
        <w:rPr>
          <w:rStyle w:val="keyword"/>
          <w:rFonts w:ascii="Courier New" w:hAnsi="Courier New" w:cs="Courier New"/>
          <w:color w:val="0000CC"/>
          <w:sz w:val="21"/>
          <w:szCs w:val="21"/>
          <w:bdr w:val="none" w:sz="0" w:space="0" w:color="auto" w:frame="1"/>
          <w:shd w:val="clear" w:color="auto" w:fill="FFFFFF"/>
          <w:lang w:val="en-US"/>
        </w:rPr>
        <w:t>NULL</w:t>
      </w:r>
      <w:r w:rsidRPr="00E215A1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br/>
      </w:r>
      <w:r w:rsidRPr="00E215A1">
        <w:rPr>
          <w:rStyle w:val="operator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) CHARSET=utf8;</w:t>
      </w:r>
    </w:p>
    <w:p w:rsidR="00E215A1" w:rsidRDefault="00E215A1" w:rsidP="00E215A1">
      <w:pPr>
        <w:pStyle w:val="Otsikko1"/>
        <w:rPr>
          <w:lang w:val="en-US"/>
        </w:rPr>
      </w:pPr>
      <w:r>
        <w:rPr>
          <w:lang w:val="en-US"/>
        </w:rPr>
        <w:t>Yhteenveto</w:t>
      </w:r>
    </w:p>
    <w:p w:rsidR="00E215A1" w:rsidRDefault="00E215A1" w:rsidP="00E215A1">
      <w:pPr>
        <w:pStyle w:val="Leipteksti"/>
      </w:pPr>
      <w:r>
        <w:t>Toteuttamiseen kului aikaa noin 70 tuntia. Mitä tästä opin on että tarvitsen huomattavasti lisää harjoittelua etenkin tietokantojen yhdistämisessä projektiini ja yleisesti tarvitsen vielä paljon harjoittelua että opin hallitsemaan C# kielen kunnolla.</w:t>
      </w:r>
    </w:p>
    <w:p w:rsidR="00E215A1" w:rsidRPr="00E215A1" w:rsidRDefault="003B0129" w:rsidP="00E215A1">
      <w:pPr>
        <w:pStyle w:val="Leipteksti"/>
      </w:pPr>
      <w:r>
        <w:t>Pistearvioni on ehkä maksimissaan 15 pistettä, koska ohjelmassa ei loppupelissä ole paljoa toiminnallisuutta.</w:t>
      </w:r>
      <w:bookmarkStart w:id="0" w:name="_GoBack"/>
      <w:bookmarkEnd w:id="0"/>
    </w:p>
    <w:sectPr w:rsidR="00E215A1" w:rsidRPr="00E215A1" w:rsidSect="00845AA0">
      <w:headerReference w:type="default" r:id="rId13"/>
      <w:footerReference w:type="default" r:id="rId14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271" w:rsidRDefault="00D07271" w:rsidP="00845AA0">
      <w:pPr>
        <w:spacing w:after="0" w:line="240" w:lineRule="auto"/>
      </w:pPr>
      <w:r>
        <w:separator/>
      </w:r>
    </w:p>
  </w:endnote>
  <w:endnote w:type="continuationSeparator" w:id="0">
    <w:p w:rsidR="00D07271" w:rsidRDefault="00D07271" w:rsidP="0084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A0" w:rsidRDefault="00845AA0">
    <w:pPr>
      <w:pStyle w:val="Alatunniste"/>
    </w:pPr>
    <w:r>
      <w:tab/>
    </w:r>
    <w:r>
      <w:rPr>
        <w:noProof/>
        <w:lang w:eastAsia="ja-JP"/>
      </w:rPr>
      <w:drawing>
        <wp:inline distT="0" distB="0" distL="0" distR="0">
          <wp:extent cx="3470400" cy="712800"/>
          <wp:effectExtent l="0" t="0" r="0" b="0"/>
          <wp:docPr id="2" name="Picture 2" descr="http://batman.jamk.fi/~varpe/ictvalmiudet/2014/jamkinmalli/jamk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A0" w:rsidRDefault="00845AA0">
    <w:pPr>
      <w:pStyle w:val="Alatunniste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271" w:rsidRDefault="00D07271" w:rsidP="00845AA0">
      <w:pPr>
        <w:spacing w:after="0" w:line="240" w:lineRule="auto"/>
      </w:pPr>
      <w:r>
        <w:separator/>
      </w:r>
    </w:p>
  </w:footnote>
  <w:footnote w:type="continuationSeparator" w:id="0">
    <w:p w:rsidR="00D07271" w:rsidRDefault="00D07271" w:rsidP="0084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A0" w:rsidRDefault="00845AA0">
    <w:pPr>
      <w:pStyle w:val="Yltunniste"/>
    </w:pPr>
    <w:r>
      <w:rPr>
        <w:noProof/>
        <w:lang w:eastAsia="ja-JP"/>
      </w:rPr>
      <w:drawing>
        <wp:inline distT="0" distB="0" distL="0" distR="0">
          <wp:extent cx="1800000" cy="532800"/>
          <wp:effectExtent l="0" t="0" r="0" b="635"/>
          <wp:docPr id="1" name="Picture 1" descr="http://batman.jamk.fi/~varpe/ictvalmiudet/2014/jamkinmalli/jamkfi_logo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5AA0" w:rsidRDefault="00845AA0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A0" w:rsidRDefault="00845AA0">
    <w:pPr>
      <w:pStyle w:val="Yltunniste"/>
    </w:pPr>
    <w:r>
      <w:fldChar w:fldCharType="begin"/>
    </w:r>
    <w:r>
      <w:instrText xml:space="preserve"> PAGE   \* MERGEFORMAT </w:instrText>
    </w:r>
    <w:r>
      <w:fldChar w:fldCharType="separate"/>
    </w:r>
    <w:r w:rsidR="003B0129">
      <w:rPr>
        <w:noProof/>
      </w:rPr>
      <w:t>4</w:t>
    </w:r>
    <w:r>
      <w:rPr>
        <w:noProof/>
      </w:rPr>
      <w:fldChar w:fldCharType="end"/>
    </w:r>
  </w:p>
  <w:p w:rsidR="00845AA0" w:rsidRDefault="00845AA0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55A0C"/>
    <w:multiLevelType w:val="hybridMultilevel"/>
    <w:tmpl w:val="703C2918"/>
    <w:lvl w:ilvl="0" w:tplc="E4D07F4E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05B5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9"/>
    <w:rsid w:val="001F27AB"/>
    <w:rsid w:val="003B0129"/>
    <w:rsid w:val="004D48B5"/>
    <w:rsid w:val="00845AA0"/>
    <w:rsid w:val="00A46039"/>
    <w:rsid w:val="00D07271"/>
    <w:rsid w:val="00E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48126D-8619-4408-BE3E-2BB12A3B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45AA0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845AA0"/>
    <w:pPr>
      <w:keepNext/>
      <w:keepLines/>
      <w:numPr>
        <w:numId w:val="1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semiHidden/>
    <w:unhideWhenUsed/>
    <w:qFormat/>
    <w:rsid w:val="00845AA0"/>
    <w:pPr>
      <w:keepNext/>
      <w:keepLines/>
      <w:numPr>
        <w:ilvl w:val="1"/>
        <w:numId w:val="1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semiHidden/>
    <w:unhideWhenUsed/>
    <w:qFormat/>
    <w:rsid w:val="00845AA0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45A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45A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45A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45A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45A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45A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45AA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45AA0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845AA0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845AA0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45AA0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845AA0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845AA0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845AA0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845AA0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F27AB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845AA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845AA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45AA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45AA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45A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45A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45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45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link w:val="KuvaChar"/>
    <w:qFormat/>
    <w:rsid w:val="00845AA0"/>
    <w:pPr>
      <w:keepNext/>
      <w:spacing w:line="240" w:lineRule="auto"/>
    </w:pPr>
  </w:style>
  <w:style w:type="paragraph" w:customStyle="1" w:styleId="Kappaleotsikko">
    <w:name w:val="Kappaleotsikko"/>
    <w:basedOn w:val="Leipteksti"/>
    <w:link w:val="KappaleotsikkoChar"/>
    <w:qFormat/>
    <w:rsid w:val="00845AA0"/>
    <w:pPr>
      <w:keepNext/>
    </w:pPr>
    <w:rPr>
      <w:b/>
    </w:rPr>
  </w:style>
  <w:style w:type="character" w:customStyle="1" w:styleId="KuvaChar">
    <w:name w:val="Kuva Char"/>
    <w:basedOn w:val="LeiptekstiChar"/>
    <w:link w:val="Kuva"/>
    <w:rsid w:val="00845AA0"/>
    <w:rPr>
      <w:sz w:val="24"/>
    </w:rPr>
  </w:style>
  <w:style w:type="paragraph" w:customStyle="1" w:styleId="NumeroimatonHeading1">
    <w:name w:val="NumeroimatonHeading 1"/>
    <w:basedOn w:val="Otsikko1"/>
    <w:link w:val="NumeroimatonHeading1Char"/>
    <w:qFormat/>
    <w:rsid w:val="00845AA0"/>
    <w:pPr>
      <w:numPr>
        <w:numId w:val="0"/>
      </w:numPr>
    </w:pPr>
  </w:style>
  <w:style w:type="character" w:customStyle="1" w:styleId="KappaleotsikkoChar">
    <w:name w:val="Kappaleotsikko Char"/>
    <w:basedOn w:val="LeiptekstiChar"/>
    <w:link w:val="Kappaleotsikko"/>
    <w:rsid w:val="00845AA0"/>
    <w:rPr>
      <w:b/>
      <w:sz w:val="24"/>
    </w:rPr>
  </w:style>
  <w:style w:type="paragraph" w:customStyle="1" w:styleId="Lainaus1">
    <w:name w:val="Lainaus1"/>
    <w:basedOn w:val="Leipteksti"/>
    <w:link w:val="LainausChar"/>
    <w:qFormat/>
    <w:rsid w:val="00845AA0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 1 Char"/>
    <w:basedOn w:val="Otsikko1Char"/>
    <w:link w:val="NumeroimatonHeading1"/>
    <w:rsid w:val="00845AA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1">
    <w:name w:val="Lähdeluettelo1"/>
    <w:basedOn w:val="Leipteksti"/>
    <w:link w:val="LhdeluetteloChar"/>
    <w:qFormat/>
    <w:rsid w:val="00845AA0"/>
    <w:pPr>
      <w:spacing w:line="240" w:lineRule="auto"/>
    </w:pPr>
  </w:style>
  <w:style w:type="character" w:customStyle="1" w:styleId="LainausChar">
    <w:name w:val="Lainaus Char"/>
    <w:basedOn w:val="LeiptekstiChar"/>
    <w:link w:val="Lainaus1"/>
    <w:rsid w:val="00845AA0"/>
    <w:rPr>
      <w:i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845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hdeluetteloChar">
    <w:name w:val="Lähdeluettelo Char"/>
    <w:basedOn w:val="LeiptekstiChar"/>
    <w:link w:val="Lhdeluettelo1"/>
    <w:rsid w:val="00845AA0"/>
    <w:rPr>
      <w:sz w:val="24"/>
    </w:rPr>
  </w:style>
  <w:style w:type="character" w:customStyle="1" w:styleId="AlatunnisteChar">
    <w:name w:val="Alatunniste Char"/>
    <w:basedOn w:val="Kappaleenoletusfontti"/>
    <w:link w:val="Alatunniste"/>
    <w:uiPriority w:val="99"/>
    <w:rsid w:val="00845AA0"/>
    <w:rPr>
      <w:sz w:val="24"/>
    </w:rPr>
  </w:style>
  <w:style w:type="paragraph" w:customStyle="1" w:styleId="KansiLehti">
    <w:name w:val="KansiLehti"/>
    <w:rsid w:val="00845AA0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845AA0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845AA0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845AA0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845AA0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845AA0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845AA0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845AA0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845AA0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845AA0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845AA0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operator">
    <w:name w:val="operator"/>
    <w:basedOn w:val="Kappaleenoletusfontti"/>
    <w:rsid w:val="00E215A1"/>
  </w:style>
  <w:style w:type="character" w:customStyle="1" w:styleId="keyword">
    <w:name w:val="keyword"/>
    <w:basedOn w:val="Kappaleenoletusfontti"/>
    <w:rsid w:val="00E215A1"/>
  </w:style>
  <w:style w:type="character" w:customStyle="1" w:styleId="string">
    <w:name w:val="string"/>
    <w:basedOn w:val="Kappaleenoletusfontti"/>
    <w:rsid w:val="00E215A1"/>
  </w:style>
  <w:style w:type="character" w:customStyle="1" w:styleId="number">
    <w:name w:val="number"/>
    <w:basedOn w:val="Kappaleenoletusfontti"/>
    <w:rsid w:val="00E215A1"/>
  </w:style>
  <w:style w:type="character" w:customStyle="1" w:styleId="comment">
    <w:name w:val="comment"/>
    <w:basedOn w:val="Kappaleenoletusfontti"/>
    <w:rsid w:val="00E2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%20(x86)\JAMK%20word%20pohja\Jamk_malli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DA76-0214-4090-93E8-9BB88E7F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Jamk_malli_v2</Template>
  <TotalTime>31</TotalTime>
  <Pages>5</Pages>
  <Words>277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Feaple</dc:creator>
  <cp:keywords/>
  <dc:description/>
  <cp:lastModifiedBy>Feaple</cp:lastModifiedBy>
  <cp:revision>1</cp:revision>
  <dcterms:created xsi:type="dcterms:W3CDTF">2016-04-19T05:32:00Z</dcterms:created>
  <dcterms:modified xsi:type="dcterms:W3CDTF">2016-04-19T06:03:00Z</dcterms:modified>
</cp:coreProperties>
</file>